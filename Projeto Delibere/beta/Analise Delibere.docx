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Highest Dafont" w:hAnsi="Highest Dafont"/>
          <w:b/>
          <w:b/>
          <w:bCs/>
          <w:sz w:val="48"/>
          <w:szCs w:val="48"/>
        </w:rPr>
      </w:pPr>
      <w:r>
        <w:rPr>
          <w:rFonts w:ascii="Highest Dafont" w:hAnsi="Highest Dafont"/>
          <w:b/>
          <w:bCs/>
          <w:color w:val="FF860D"/>
          <w:sz w:val="48"/>
          <w:szCs w:val="48"/>
        </w:rPr>
        <w:t>------------------</w:t>
      </w:r>
      <w:r>
        <w:rPr>
          <w:rFonts w:ascii="Highest Dafont" w:hAnsi="Highest Dafont"/>
          <w:b w:val="false"/>
          <w:bCs w:val="false"/>
          <w:i w:val="false"/>
          <w:iCs w:val="false"/>
          <w:sz w:val="48"/>
          <w:szCs w:val="48"/>
        </w:rPr>
        <w:t>Analise de requisitos</w:t>
      </w:r>
      <w:r>
        <w:rPr>
          <w:rFonts w:ascii="Highest Dafont" w:hAnsi="Highest Dafont"/>
          <w:b/>
          <w:bCs/>
          <w:color w:val="FF860D"/>
          <w:sz w:val="48"/>
          <w:szCs w:val="48"/>
        </w:rPr>
        <w:t>------------------</w:t>
      </w:r>
    </w:p>
    <w:p>
      <w:pPr>
        <w:pStyle w:val="Normal"/>
        <w:jc w:val="left"/>
        <w:rPr>
          <w:rFonts w:ascii="Folks-Light" w:hAnsi="Folks-Light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Folks-Light" w:hAnsi="Folks-Light"/>
          <w:b w:val="false"/>
          <w:bCs w:val="false"/>
          <w:color w:val="000000"/>
          <w:sz w:val="32"/>
          <w:szCs w:val="32"/>
        </w:rPr>
        <w:t xml:space="preserve">A casa de show “Deliberé” cresce cada dia mais e possui a necessidade de cadastrar seus clientes, para o controle de entrada e saída de pessoas, de consumo e de associados. Tais associados são clientes VIP’s, que possuem certos privilégios que clientes normais não possuem, </w:t>
      </w:r>
      <w:r>
        <w:rPr>
          <w:rFonts w:ascii="Folks-Light" w:hAnsi="Folks-Light"/>
          <w:b w:val="false"/>
          <w:bCs w:val="false"/>
          <w:color w:val="000000"/>
          <w:sz w:val="32"/>
          <w:szCs w:val="32"/>
        </w:rPr>
        <w:t>como acesso ao backstage e foto com os djs.</w:t>
      </w:r>
    </w:p>
    <w:p>
      <w:pPr>
        <w:pStyle w:val="Normal"/>
        <w:jc w:val="left"/>
        <w:rPr>
          <w:rFonts w:ascii="Folks-Light" w:hAnsi="Folks-Light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Folks-Light" w:hAnsi="Folks-Light"/>
          <w:b w:val="false"/>
          <w:bCs w:val="false"/>
          <w:color w:val="000000"/>
          <w:sz w:val="32"/>
          <w:szCs w:val="32"/>
        </w:rPr>
        <w:t xml:space="preserve">A entrada e saída de pessoas é gerenciada por um segurança na entrada da boate, onde dá baixa no sistema e cria o cadastro do cliente caso não exista, o consumo é escrito em uma conta vinculada ao RG da pessoa. Se a pessoa não pagar o consumo no dia, </w:t>
      </w:r>
      <w:r>
        <w:rPr>
          <w:rFonts w:ascii="Folks-Light" w:hAnsi="Folks-Light"/>
          <w:b w:val="false"/>
          <w:bCs w:val="false"/>
          <w:color w:val="000000"/>
          <w:sz w:val="32"/>
          <w:szCs w:val="32"/>
        </w:rPr>
        <w:t xml:space="preserve">não poderá mais frequentar a boate e o nome da pessoa será levado a delegacia. </w:t>
      </w:r>
    </w:p>
    <w:p>
      <w:pPr>
        <w:pStyle w:val="Normal"/>
        <w:jc w:val="left"/>
        <w:rPr>
          <w:rFonts w:ascii="Folks-Light" w:hAnsi="Folks-Light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Folks-Light" w:hAnsi="Folks-Light"/>
          <w:b w:val="false"/>
          <w:bCs w:val="false"/>
          <w:color w:val="000000"/>
          <w:sz w:val="32"/>
          <w:szCs w:val="32"/>
        </w:rPr>
        <w:t xml:space="preserve">O cliente deverá ser maior de 16 anos e só poderá consumir bebida alcoólica se maior de 18 anos. </w:t>
      </w:r>
    </w:p>
    <w:p>
      <w:pPr>
        <w:pStyle w:val="Normal"/>
        <w:jc w:val="left"/>
        <w:rPr>
          <w:rFonts w:ascii="Folks-Light" w:hAnsi="Folks-Light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Folks-Light" w:hAnsi="Folks-Light"/>
          <w:b w:val="false"/>
          <w:bCs w:val="false"/>
          <w:color w:val="000000"/>
          <w:sz w:val="32"/>
          <w:szCs w:val="32"/>
        </w:rPr>
        <w:t xml:space="preserve">Os associados são os membros de uma espécie de clube, pagam uma mensalidade de R$50,00 para obtenção de privilégios. 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ighest Dafont">
    <w:charset w:val="00"/>
    <w:family w:val="auto"/>
    <w:pitch w:val="variable"/>
  </w:font>
  <w:font w:name="Folks-Light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Capa</Template>
  <TotalTime>2</TotalTime>
  <Application>LibreOffice/6.1.0.3$Windows_X86_64 LibreOffice_project/efb621ed25068d70781dc026f7e9c5187a4decd1</Application>
  <Pages>1</Pages>
  <Words>161</Words>
  <CharactersWithSpaces>918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2019-08-28T22:45:23Z</dcterms:created>
  <dc:creator/>
  <dc:description/>
  <dc:language>pt-BR</dc:language>
  <cp:lastModifiedBy/>
  <dcterms:modified xsi:type="dcterms:W3CDTF">2019-08-28T23:09:11Z</dcterms:modified>
  <cp:revision>2</cp:revision>
  <dc:subject/>
  <dc:title>Capa</dc:title>
</cp:coreProperties>
</file>